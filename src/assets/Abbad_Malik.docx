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79"/>
        <w:tblW w:w="11662" w:type="dxa"/>
        <w:tblCellMar>
          <w:left w:w="0" w:type="dxa"/>
          <w:right w:w="0" w:type="dxa"/>
        </w:tblCellMar>
        <w:tblLook w:val="0600" w:firstRow="0" w:lastRow="0" w:firstColumn="0" w:lastColumn="0" w:noHBand="1" w:noVBand="1"/>
      </w:tblPr>
      <w:tblGrid>
        <w:gridCol w:w="547"/>
        <w:gridCol w:w="1980"/>
        <w:gridCol w:w="1750"/>
        <w:gridCol w:w="716"/>
        <w:gridCol w:w="1187"/>
        <w:gridCol w:w="456"/>
        <w:gridCol w:w="1581"/>
        <w:gridCol w:w="18"/>
        <w:gridCol w:w="2971"/>
        <w:gridCol w:w="456"/>
      </w:tblGrid>
      <w:tr w:rsidR="00397376" w14:paraId="15C03F4E" w14:textId="77777777" w:rsidTr="007129D4">
        <w:trPr>
          <w:trHeight w:val="551"/>
        </w:trPr>
        <w:tc>
          <w:tcPr>
            <w:tcW w:w="547" w:type="dxa"/>
          </w:tcPr>
          <w:p w14:paraId="21875F1C" w14:textId="77777777" w:rsidR="00397376" w:rsidRDefault="00397376" w:rsidP="00397376"/>
        </w:tc>
        <w:tc>
          <w:tcPr>
            <w:tcW w:w="10659" w:type="dxa"/>
            <w:gridSpan w:val="8"/>
          </w:tcPr>
          <w:p w14:paraId="615883FF" w14:textId="77777777" w:rsidR="00397376" w:rsidRDefault="00397376" w:rsidP="00397376">
            <w:pPr>
              <w:pStyle w:val="Title"/>
            </w:pPr>
            <w:r>
              <w:t>Abbad Malik</w:t>
            </w:r>
          </w:p>
        </w:tc>
        <w:tc>
          <w:tcPr>
            <w:tcW w:w="456" w:type="dxa"/>
          </w:tcPr>
          <w:p w14:paraId="1BCCAAC6" w14:textId="77777777" w:rsidR="00397376" w:rsidRDefault="00397376" w:rsidP="00397376"/>
        </w:tc>
      </w:tr>
      <w:tr w:rsidR="00397376" w14:paraId="46708741" w14:textId="77777777" w:rsidTr="007129D4">
        <w:trPr>
          <w:trHeight w:val="71"/>
        </w:trPr>
        <w:tc>
          <w:tcPr>
            <w:tcW w:w="547" w:type="dxa"/>
          </w:tcPr>
          <w:p w14:paraId="0B4950DB" w14:textId="77777777" w:rsidR="00397376" w:rsidRDefault="00397376" w:rsidP="00397376"/>
        </w:tc>
        <w:tc>
          <w:tcPr>
            <w:tcW w:w="3730" w:type="dxa"/>
            <w:gridSpan w:val="2"/>
            <w:tcBorders>
              <w:bottom w:val="single" w:sz="4" w:space="0" w:color="auto"/>
            </w:tcBorders>
          </w:tcPr>
          <w:p w14:paraId="16AF99E8" w14:textId="77777777" w:rsidR="00397376" w:rsidRDefault="00397376" w:rsidP="00397376"/>
        </w:tc>
        <w:tc>
          <w:tcPr>
            <w:tcW w:w="716" w:type="dxa"/>
            <w:tcBorders>
              <w:bottom w:val="single" w:sz="4" w:space="0" w:color="auto"/>
            </w:tcBorders>
          </w:tcPr>
          <w:p w14:paraId="69B02388" w14:textId="77777777" w:rsidR="00397376" w:rsidRDefault="00397376" w:rsidP="00397376"/>
        </w:tc>
        <w:tc>
          <w:tcPr>
            <w:tcW w:w="3224" w:type="dxa"/>
            <w:gridSpan w:val="3"/>
            <w:tcBorders>
              <w:bottom w:val="single" w:sz="4" w:space="0" w:color="auto"/>
            </w:tcBorders>
          </w:tcPr>
          <w:p w14:paraId="255018D6" w14:textId="77777777" w:rsidR="00397376" w:rsidRDefault="00397376" w:rsidP="00397376"/>
        </w:tc>
        <w:tc>
          <w:tcPr>
            <w:tcW w:w="2987" w:type="dxa"/>
            <w:gridSpan w:val="2"/>
            <w:tcBorders>
              <w:bottom w:val="single" w:sz="4" w:space="0" w:color="auto"/>
            </w:tcBorders>
          </w:tcPr>
          <w:p w14:paraId="0CD589F6" w14:textId="77777777" w:rsidR="00397376" w:rsidRDefault="00397376" w:rsidP="00397376"/>
        </w:tc>
        <w:tc>
          <w:tcPr>
            <w:tcW w:w="456" w:type="dxa"/>
          </w:tcPr>
          <w:p w14:paraId="771A4907" w14:textId="77777777" w:rsidR="00397376" w:rsidRDefault="00397376" w:rsidP="00397376"/>
        </w:tc>
      </w:tr>
      <w:tr w:rsidR="00397376" w14:paraId="4F95AD2D" w14:textId="77777777" w:rsidTr="007129D4">
        <w:trPr>
          <w:trHeight w:val="354"/>
        </w:trPr>
        <w:tc>
          <w:tcPr>
            <w:tcW w:w="547" w:type="dxa"/>
          </w:tcPr>
          <w:p w14:paraId="6601B03D" w14:textId="77777777" w:rsidR="00397376" w:rsidRDefault="00397376" w:rsidP="00397376"/>
        </w:tc>
        <w:tc>
          <w:tcPr>
            <w:tcW w:w="10659" w:type="dxa"/>
            <w:gridSpan w:val="8"/>
            <w:tcBorders>
              <w:top w:val="single" w:sz="4" w:space="0" w:color="auto"/>
              <w:bottom w:val="single" w:sz="4" w:space="0" w:color="auto"/>
            </w:tcBorders>
            <w:vAlign w:val="center"/>
          </w:tcPr>
          <w:p w14:paraId="69D2F604" w14:textId="77777777" w:rsidR="00397376" w:rsidRDefault="00397376" w:rsidP="00397376">
            <w:pPr>
              <w:pStyle w:val="Subtitle"/>
            </w:pPr>
            <w:r w:rsidRPr="008332C0">
              <w:rPr>
                <w:color w:val="5E7697" w:themeColor="accent1"/>
              </w:rPr>
              <w:t>Web DEVEloper</w:t>
            </w:r>
          </w:p>
        </w:tc>
        <w:tc>
          <w:tcPr>
            <w:tcW w:w="456" w:type="dxa"/>
          </w:tcPr>
          <w:p w14:paraId="5D34D9D5" w14:textId="77777777" w:rsidR="00397376" w:rsidRDefault="00397376" w:rsidP="00397376"/>
        </w:tc>
      </w:tr>
      <w:tr w:rsidR="00397376" w14:paraId="4E4DE17D" w14:textId="77777777" w:rsidTr="007129D4">
        <w:trPr>
          <w:trHeight w:val="288"/>
        </w:trPr>
        <w:tc>
          <w:tcPr>
            <w:tcW w:w="547" w:type="dxa"/>
          </w:tcPr>
          <w:p w14:paraId="3C21674C" w14:textId="77777777" w:rsidR="00397376" w:rsidRDefault="00397376" w:rsidP="00397376"/>
        </w:tc>
        <w:tc>
          <w:tcPr>
            <w:tcW w:w="3730" w:type="dxa"/>
            <w:gridSpan w:val="2"/>
            <w:tcBorders>
              <w:top w:val="single" w:sz="4" w:space="0" w:color="auto"/>
            </w:tcBorders>
          </w:tcPr>
          <w:p w14:paraId="6884A12E" w14:textId="77777777" w:rsidR="00397376" w:rsidRDefault="00397376" w:rsidP="00397376"/>
        </w:tc>
        <w:tc>
          <w:tcPr>
            <w:tcW w:w="716" w:type="dxa"/>
            <w:tcBorders>
              <w:top w:val="single" w:sz="4" w:space="0" w:color="auto"/>
            </w:tcBorders>
          </w:tcPr>
          <w:p w14:paraId="432841FE" w14:textId="77777777" w:rsidR="00397376" w:rsidRDefault="00397376" w:rsidP="00397376"/>
        </w:tc>
        <w:tc>
          <w:tcPr>
            <w:tcW w:w="3224" w:type="dxa"/>
            <w:gridSpan w:val="3"/>
            <w:tcBorders>
              <w:top w:val="single" w:sz="4" w:space="0" w:color="auto"/>
            </w:tcBorders>
          </w:tcPr>
          <w:p w14:paraId="7A7896C5" w14:textId="77777777" w:rsidR="00397376" w:rsidRDefault="00397376" w:rsidP="00397376"/>
        </w:tc>
        <w:tc>
          <w:tcPr>
            <w:tcW w:w="2987" w:type="dxa"/>
            <w:gridSpan w:val="2"/>
            <w:tcBorders>
              <w:top w:val="single" w:sz="4" w:space="0" w:color="auto"/>
            </w:tcBorders>
          </w:tcPr>
          <w:p w14:paraId="7F3CFA2D" w14:textId="77777777" w:rsidR="00397376" w:rsidRDefault="00397376" w:rsidP="00397376"/>
        </w:tc>
        <w:tc>
          <w:tcPr>
            <w:tcW w:w="456" w:type="dxa"/>
          </w:tcPr>
          <w:p w14:paraId="61567EDD" w14:textId="77777777" w:rsidR="00397376" w:rsidRDefault="00397376" w:rsidP="00397376"/>
        </w:tc>
      </w:tr>
      <w:tr w:rsidR="00397376" w14:paraId="067A70FB" w14:textId="77777777" w:rsidTr="007129D4">
        <w:trPr>
          <w:trHeight w:val="148"/>
        </w:trPr>
        <w:tc>
          <w:tcPr>
            <w:tcW w:w="547" w:type="dxa"/>
          </w:tcPr>
          <w:p w14:paraId="1CD06642" w14:textId="77777777" w:rsidR="00397376" w:rsidRDefault="00397376" w:rsidP="00397376"/>
        </w:tc>
        <w:tc>
          <w:tcPr>
            <w:tcW w:w="1980" w:type="dxa"/>
            <w:tcBorders>
              <w:bottom w:val="single" w:sz="4" w:space="0" w:color="auto"/>
            </w:tcBorders>
          </w:tcPr>
          <w:p w14:paraId="01EFB065" w14:textId="77777777" w:rsidR="00397376" w:rsidRDefault="00000000" w:rsidP="00397376">
            <w:pPr>
              <w:pStyle w:val="Heading1"/>
            </w:pPr>
            <w:sdt>
              <w:sdtPr>
                <w:id w:val="63298779"/>
                <w:placeholder>
                  <w:docPart w:val="0A1DFA01B21A47279834AC8779F61AB7"/>
                </w:placeholder>
                <w:temporary/>
                <w:showingPlcHdr/>
                <w15:appearance w15:val="hidden"/>
              </w:sdtPr>
              <w:sdtContent>
                <w:r w:rsidR="00397376" w:rsidRPr="0065490F">
                  <w:rPr>
                    <w:color w:val="5E7697" w:themeColor="accent1"/>
                  </w:rPr>
                  <w:t>CONTACT</w:t>
                </w:r>
              </w:sdtContent>
            </w:sdt>
          </w:p>
        </w:tc>
        <w:tc>
          <w:tcPr>
            <w:tcW w:w="1749" w:type="dxa"/>
          </w:tcPr>
          <w:p w14:paraId="634ED1EE" w14:textId="77777777" w:rsidR="00397376" w:rsidRDefault="00397376" w:rsidP="00397376">
            <w:pPr>
              <w:pStyle w:val="Heading1"/>
            </w:pPr>
          </w:p>
        </w:tc>
        <w:tc>
          <w:tcPr>
            <w:tcW w:w="716" w:type="dxa"/>
          </w:tcPr>
          <w:p w14:paraId="61D87CFD" w14:textId="77777777" w:rsidR="00397376" w:rsidRDefault="00397376" w:rsidP="00397376"/>
        </w:tc>
        <w:tc>
          <w:tcPr>
            <w:tcW w:w="1187" w:type="dxa"/>
            <w:tcBorders>
              <w:bottom w:val="single" w:sz="4" w:space="0" w:color="auto"/>
            </w:tcBorders>
          </w:tcPr>
          <w:p w14:paraId="493FEB79" w14:textId="77777777" w:rsidR="00397376" w:rsidRDefault="00000000" w:rsidP="00397376">
            <w:pPr>
              <w:pStyle w:val="Heading1"/>
            </w:pPr>
            <w:sdt>
              <w:sdtPr>
                <w:id w:val="-447008296"/>
                <w:placeholder>
                  <w:docPart w:val="AD9F851E3BF64FE5BDF12B3790D858E6"/>
                </w:placeholder>
                <w:temporary/>
                <w:showingPlcHdr/>
                <w15:appearance w15:val="hidden"/>
              </w:sdtPr>
              <w:sdtContent>
                <w:r w:rsidR="00397376" w:rsidRPr="0065490F">
                  <w:rPr>
                    <w:color w:val="5E7697" w:themeColor="accent1"/>
                  </w:rPr>
                  <w:t>PROFILE</w:t>
                </w:r>
              </w:sdtContent>
            </w:sdt>
          </w:p>
        </w:tc>
        <w:tc>
          <w:tcPr>
            <w:tcW w:w="2055" w:type="dxa"/>
            <w:gridSpan w:val="3"/>
          </w:tcPr>
          <w:p w14:paraId="34395A93" w14:textId="77777777" w:rsidR="00397376" w:rsidRDefault="00397376" w:rsidP="00397376">
            <w:pPr>
              <w:pStyle w:val="Heading1"/>
            </w:pPr>
          </w:p>
        </w:tc>
        <w:tc>
          <w:tcPr>
            <w:tcW w:w="2969" w:type="dxa"/>
          </w:tcPr>
          <w:p w14:paraId="1754762C" w14:textId="77777777" w:rsidR="00397376" w:rsidRDefault="00397376" w:rsidP="00397376"/>
        </w:tc>
        <w:tc>
          <w:tcPr>
            <w:tcW w:w="456" w:type="dxa"/>
          </w:tcPr>
          <w:p w14:paraId="1E463560" w14:textId="77777777" w:rsidR="00397376" w:rsidRDefault="00397376" w:rsidP="00397376"/>
        </w:tc>
      </w:tr>
      <w:tr w:rsidR="00397376" w14:paraId="185651A0" w14:textId="77777777" w:rsidTr="007129D4">
        <w:trPr>
          <w:trHeight w:val="1912"/>
        </w:trPr>
        <w:tc>
          <w:tcPr>
            <w:tcW w:w="547" w:type="dxa"/>
          </w:tcPr>
          <w:p w14:paraId="224CFD24" w14:textId="77777777" w:rsidR="00397376" w:rsidRDefault="00397376" w:rsidP="00397376"/>
        </w:tc>
        <w:tc>
          <w:tcPr>
            <w:tcW w:w="3730" w:type="dxa"/>
            <w:gridSpan w:val="2"/>
          </w:tcPr>
          <w:p w14:paraId="7E980B24" w14:textId="77777777" w:rsidR="00397376" w:rsidRPr="002D6898" w:rsidRDefault="00397376" w:rsidP="00397376">
            <w:pPr>
              <w:pStyle w:val="Heading2"/>
            </w:pPr>
            <w:r>
              <w:t>+92 304 5498151</w:t>
            </w:r>
          </w:p>
          <w:p w14:paraId="29F065B5" w14:textId="77777777" w:rsidR="00397376" w:rsidRPr="002D6898" w:rsidRDefault="00397376" w:rsidP="00397376">
            <w:pPr>
              <w:pStyle w:val="Heading2"/>
            </w:pPr>
            <w:r>
              <w:t>abbadmalikwork@gmail.com</w:t>
            </w:r>
          </w:p>
          <w:p w14:paraId="067A8D86" w14:textId="77777777" w:rsidR="00397376" w:rsidRPr="00123944" w:rsidRDefault="00397376" w:rsidP="00397376">
            <w:pPr>
              <w:pStyle w:val="Heading2"/>
            </w:pPr>
            <w:r>
              <w:t>Lahore, Pakistan</w:t>
            </w:r>
          </w:p>
        </w:tc>
        <w:tc>
          <w:tcPr>
            <w:tcW w:w="716" w:type="dxa"/>
          </w:tcPr>
          <w:p w14:paraId="26940D12" w14:textId="77777777" w:rsidR="00397376" w:rsidRDefault="00397376" w:rsidP="00397376"/>
        </w:tc>
        <w:tc>
          <w:tcPr>
            <w:tcW w:w="6212" w:type="dxa"/>
            <w:gridSpan w:val="5"/>
          </w:tcPr>
          <w:p w14:paraId="18C638A5" w14:textId="77777777" w:rsidR="00397376" w:rsidRPr="0010426F" w:rsidRDefault="00397376" w:rsidP="00397376">
            <w:pPr>
              <w:rPr>
                <w:sz w:val="18"/>
              </w:rPr>
            </w:pPr>
            <w:r>
              <w:rPr>
                <w:sz w:val="18"/>
              </w:rPr>
              <w:br/>
            </w:r>
            <w:r w:rsidRPr="0010426F">
              <w:rPr>
                <w:sz w:val="18"/>
              </w:rPr>
              <w:t>Driven Software Engineering student at Comsats University Lahore, specializing in MERN stack development. Proficient in React, Node.js, Express, Tailwind CSS, Next.js, and Vite. Successfully developed and deployed web applications through self-initiated projects, demonstrating strong problem-solving skills and attention to detail. Known for diligence, hard work, and eagerness to learn, with a commitment to staying updated with industry trends</w:t>
            </w:r>
          </w:p>
        </w:tc>
        <w:tc>
          <w:tcPr>
            <w:tcW w:w="456" w:type="dxa"/>
          </w:tcPr>
          <w:p w14:paraId="0777C1E6" w14:textId="77777777" w:rsidR="00397376" w:rsidRDefault="00397376" w:rsidP="00397376"/>
        </w:tc>
      </w:tr>
      <w:tr w:rsidR="00397376" w14:paraId="0B2E42D8" w14:textId="77777777" w:rsidTr="007129D4">
        <w:trPr>
          <w:trHeight w:val="518"/>
        </w:trPr>
        <w:tc>
          <w:tcPr>
            <w:tcW w:w="547" w:type="dxa"/>
          </w:tcPr>
          <w:p w14:paraId="42861C06" w14:textId="77777777" w:rsidR="00397376" w:rsidRDefault="00397376" w:rsidP="00397376"/>
        </w:tc>
        <w:tc>
          <w:tcPr>
            <w:tcW w:w="1980" w:type="dxa"/>
            <w:tcBorders>
              <w:bottom w:val="single" w:sz="4" w:space="0" w:color="auto"/>
            </w:tcBorders>
          </w:tcPr>
          <w:p w14:paraId="2DEDF529" w14:textId="77777777" w:rsidR="00397376" w:rsidRPr="0065490F" w:rsidRDefault="00397376" w:rsidP="00397376">
            <w:pPr>
              <w:pStyle w:val="Heading1"/>
              <w:rPr>
                <w:color w:val="5E7697" w:themeColor="accent1"/>
              </w:rPr>
            </w:pPr>
          </w:p>
          <w:p w14:paraId="1CE2FDB7" w14:textId="77777777" w:rsidR="00397376" w:rsidRPr="0065490F" w:rsidRDefault="00000000" w:rsidP="00397376">
            <w:pPr>
              <w:pStyle w:val="Heading1"/>
              <w:rPr>
                <w:color w:val="5E7697" w:themeColor="accent1"/>
              </w:rPr>
            </w:pPr>
            <w:sdt>
              <w:sdtPr>
                <w:rPr>
                  <w:color w:val="5E7697" w:themeColor="accent1"/>
                </w:rPr>
                <w:id w:val="259270251"/>
                <w:placeholder>
                  <w:docPart w:val="3DFC5FE910E440E089E0A0FC6FBAE0CC"/>
                </w:placeholder>
                <w:temporary/>
                <w:showingPlcHdr/>
                <w15:appearance w15:val="hidden"/>
              </w:sdtPr>
              <w:sdtContent>
                <w:r w:rsidR="00397376" w:rsidRPr="0065490F">
                  <w:rPr>
                    <w:color w:val="5E7697" w:themeColor="accent1"/>
                  </w:rPr>
                  <w:t>SKILLS</w:t>
                </w:r>
              </w:sdtContent>
            </w:sdt>
            <w:r w:rsidR="00397376" w:rsidRPr="0065490F">
              <w:rPr>
                <w:color w:val="5E7697" w:themeColor="accent1"/>
              </w:rPr>
              <w:t xml:space="preserve"> </w:t>
            </w:r>
          </w:p>
        </w:tc>
        <w:tc>
          <w:tcPr>
            <w:tcW w:w="1749" w:type="dxa"/>
          </w:tcPr>
          <w:p w14:paraId="4B2C0476" w14:textId="77777777" w:rsidR="00397376" w:rsidRDefault="00397376" w:rsidP="00397376">
            <w:pPr>
              <w:pStyle w:val="Heading1"/>
            </w:pPr>
          </w:p>
        </w:tc>
        <w:tc>
          <w:tcPr>
            <w:tcW w:w="716" w:type="dxa"/>
          </w:tcPr>
          <w:p w14:paraId="72B3F86F" w14:textId="77777777" w:rsidR="00397376" w:rsidRDefault="00397376" w:rsidP="00397376"/>
          <w:p w14:paraId="7D4EA4CB" w14:textId="77777777" w:rsidR="00397376" w:rsidRDefault="00397376" w:rsidP="00397376"/>
        </w:tc>
        <w:tc>
          <w:tcPr>
            <w:tcW w:w="1643" w:type="dxa"/>
            <w:gridSpan w:val="2"/>
            <w:tcBorders>
              <w:bottom w:val="single" w:sz="4" w:space="0" w:color="auto"/>
            </w:tcBorders>
          </w:tcPr>
          <w:p w14:paraId="4D15044B" w14:textId="77777777" w:rsidR="00397376" w:rsidRDefault="00397376" w:rsidP="00397376">
            <w:pPr>
              <w:pStyle w:val="Heading1"/>
            </w:pPr>
          </w:p>
          <w:p w14:paraId="3A529786" w14:textId="77777777" w:rsidR="00397376" w:rsidRDefault="00397376" w:rsidP="00397376">
            <w:pPr>
              <w:pStyle w:val="Heading1"/>
            </w:pPr>
            <w:r w:rsidRPr="0065490F">
              <w:rPr>
                <w:color w:val="5E7697" w:themeColor="accent1"/>
              </w:rPr>
              <w:t xml:space="preserve">WORK </w:t>
            </w:r>
            <w:sdt>
              <w:sdtPr>
                <w:rPr>
                  <w:color w:val="5E7697" w:themeColor="accent1"/>
                </w:rPr>
                <w:id w:val="1888525358"/>
                <w:placeholder>
                  <w:docPart w:val="3F0D4B76179C4954AD6CEC6E0EDB874F"/>
                </w:placeholder>
                <w:temporary/>
                <w:showingPlcHdr/>
                <w15:appearance w15:val="hidden"/>
              </w:sdtPr>
              <w:sdtContent>
                <w:r w:rsidRPr="0065490F">
                  <w:rPr>
                    <w:color w:val="5E7697" w:themeColor="accent1"/>
                  </w:rPr>
                  <w:t>EXPERIENCE</w:t>
                </w:r>
              </w:sdtContent>
            </w:sdt>
            <w:r>
              <w:t xml:space="preserve"> </w:t>
            </w:r>
          </w:p>
        </w:tc>
        <w:tc>
          <w:tcPr>
            <w:tcW w:w="1598" w:type="dxa"/>
            <w:gridSpan w:val="2"/>
          </w:tcPr>
          <w:p w14:paraId="0D8BC733" w14:textId="77777777" w:rsidR="00397376" w:rsidRDefault="00397376" w:rsidP="00397376">
            <w:pPr>
              <w:pStyle w:val="Heading1"/>
            </w:pPr>
          </w:p>
          <w:p w14:paraId="4665A8FF" w14:textId="77777777" w:rsidR="00397376" w:rsidRPr="00E07F65" w:rsidRDefault="00397376" w:rsidP="00397376"/>
        </w:tc>
        <w:tc>
          <w:tcPr>
            <w:tcW w:w="2969" w:type="dxa"/>
          </w:tcPr>
          <w:p w14:paraId="451124B0" w14:textId="77777777" w:rsidR="00397376" w:rsidRDefault="00397376" w:rsidP="00397376"/>
        </w:tc>
        <w:tc>
          <w:tcPr>
            <w:tcW w:w="456" w:type="dxa"/>
          </w:tcPr>
          <w:p w14:paraId="3DB95CEA" w14:textId="77777777" w:rsidR="00397376" w:rsidRDefault="00397376" w:rsidP="00397376"/>
        </w:tc>
      </w:tr>
      <w:tr w:rsidR="00397376" w14:paraId="3D676E5A" w14:textId="77777777" w:rsidTr="007129D4">
        <w:trPr>
          <w:trHeight w:val="2453"/>
        </w:trPr>
        <w:tc>
          <w:tcPr>
            <w:tcW w:w="547" w:type="dxa"/>
          </w:tcPr>
          <w:p w14:paraId="08C7170A" w14:textId="77777777" w:rsidR="00397376" w:rsidRDefault="00397376" w:rsidP="00397376"/>
        </w:tc>
        <w:tc>
          <w:tcPr>
            <w:tcW w:w="3730" w:type="dxa"/>
            <w:gridSpan w:val="2"/>
          </w:tcPr>
          <w:p w14:paraId="58CB8172" w14:textId="77777777" w:rsidR="00397376" w:rsidRDefault="00397376" w:rsidP="00397376">
            <w:pPr>
              <w:pStyle w:val="PlainText"/>
              <w:rPr>
                <w:rFonts w:asciiTheme="minorHAnsi" w:hAnsiTheme="minorHAnsi"/>
                <w:color w:val="000000" w:themeColor="text1"/>
                <w:kern w:val="0"/>
                <w:sz w:val="20"/>
                <w:szCs w:val="18"/>
                <w14:ligatures w14:val="none"/>
              </w:rPr>
            </w:pPr>
          </w:p>
          <w:p w14:paraId="1231CFB4"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HTML &amp; CSS</w:t>
            </w:r>
          </w:p>
          <w:p w14:paraId="1BF9E557"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JavaScript</w:t>
            </w:r>
          </w:p>
          <w:p w14:paraId="5CDFEFE1"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React</w:t>
            </w:r>
          </w:p>
          <w:p w14:paraId="16026A33"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Node</w:t>
            </w:r>
          </w:p>
          <w:p w14:paraId="75B0E9BC"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Express</w:t>
            </w:r>
          </w:p>
          <w:p w14:paraId="1F03CEE1"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MongoDB</w:t>
            </w:r>
          </w:p>
          <w:p w14:paraId="702451B2"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Tailwind</w:t>
            </w:r>
          </w:p>
          <w:p w14:paraId="3C5F1034"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Chakra</w:t>
            </w:r>
            <w:r>
              <w:rPr>
                <w:rFonts w:asciiTheme="minorHAnsi" w:hAnsiTheme="minorHAnsi"/>
                <w:color w:val="000000" w:themeColor="text1"/>
                <w:kern w:val="0"/>
                <w:sz w:val="20"/>
                <w:szCs w:val="18"/>
                <w14:ligatures w14:val="none"/>
              </w:rPr>
              <w:t xml:space="preserve"> </w:t>
            </w:r>
            <w:r w:rsidRPr="00E07F65">
              <w:rPr>
                <w:rFonts w:asciiTheme="minorHAnsi" w:hAnsiTheme="minorHAnsi"/>
                <w:color w:val="000000" w:themeColor="text1"/>
                <w:kern w:val="0"/>
                <w:sz w:val="20"/>
                <w:szCs w:val="18"/>
                <w14:ligatures w14:val="none"/>
              </w:rPr>
              <w:t>UI</w:t>
            </w:r>
          </w:p>
          <w:p w14:paraId="25FD5C28" w14:textId="77777777" w:rsidR="00397376" w:rsidRPr="00E07F65" w:rsidRDefault="00397376" w:rsidP="00397376">
            <w:pPr>
              <w:pStyle w:val="PlainText"/>
              <w:rPr>
                <w:rFonts w:asciiTheme="minorHAnsi" w:hAnsiTheme="minorHAnsi"/>
                <w:color w:val="000000" w:themeColor="text1"/>
                <w:kern w:val="0"/>
                <w:sz w:val="20"/>
                <w:szCs w:val="18"/>
                <w14:ligatures w14:val="none"/>
              </w:rPr>
            </w:pPr>
            <w:r w:rsidRPr="00E07F65">
              <w:rPr>
                <w:rFonts w:asciiTheme="minorHAnsi" w:hAnsiTheme="minorHAnsi"/>
                <w:color w:val="000000" w:themeColor="text1"/>
                <w:kern w:val="0"/>
                <w:sz w:val="20"/>
                <w:szCs w:val="18"/>
                <w14:ligatures w14:val="none"/>
              </w:rPr>
              <w:t>SQL</w:t>
            </w:r>
          </w:p>
          <w:p w14:paraId="03C52607" w14:textId="77777777" w:rsidR="00397376" w:rsidRDefault="00397376" w:rsidP="00397376">
            <w:pPr>
              <w:pStyle w:val="Heading2"/>
            </w:pPr>
          </w:p>
          <w:p w14:paraId="3D509690" w14:textId="77777777" w:rsidR="00397376" w:rsidRDefault="00397376" w:rsidP="00397376"/>
          <w:p w14:paraId="57ACD8BE" w14:textId="77777777" w:rsidR="00397376" w:rsidRPr="00123944" w:rsidRDefault="00397376" w:rsidP="00397376"/>
          <w:p w14:paraId="1D03E756" w14:textId="77777777" w:rsidR="00397376" w:rsidRPr="00123944" w:rsidRDefault="00397376" w:rsidP="00397376"/>
        </w:tc>
        <w:tc>
          <w:tcPr>
            <w:tcW w:w="716" w:type="dxa"/>
          </w:tcPr>
          <w:p w14:paraId="39CEA0D0" w14:textId="77777777" w:rsidR="00397376" w:rsidRDefault="00397376" w:rsidP="00397376"/>
        </w:tc>
        <w:tc>
          <w:tcPr>
            <w:tcW w:w="6212" w:type="dxa"/>
            <w:gridSpan w:val="5"/>
            <w:vMerge w:val="restart"/>
          </w:tcPr>
          <w:p w14:paraId="46FC2BD8" w14:textId="77777777" w:rsidR="00397376" w:rsidRDefault="00397376" w:rsidP="00397376">
            <w:pPr>
              <w:pStyle w:val="PlainText"/>
              <w:rPr>
                <w:rFonts w:asciiTheme="minorHAnsi" w:eastAsiaTheme="majorEastAsia" w:hAnsiTheme="minorHAnsi" w:cs="Times New Roman (Headings CS)"/>
                <w:color w:val="000000" w:themeColor="text1"/>
                <w:kern w:val="0"/>
                <w:sz w:val="20"/>
                <w:szCs w:val="26"/>
                <w14:ligatures w14:val="none"/>
              </w:rPr>
            </w:pPr>
          </w:p>
          <w:p w14:paraId="532AE6F8" w14:textId="77777777" w:rsidR="00397376" w:rsidRPr="006816F0" w:rsidRDefault="00397376" w:rsidP="00397376">
            <w:pPr>
              <w:pStyle w:val="PlainText"/>
              <w:rPr>
                <w:rFonts w:asciiTheme="minorHAnsi" w:eastAsiaTheme="majorEastAsia" w:hAnsiTheme="minorHAnsi" w:cs="Times New Roman (Headings CS)"/>
                <w:color w:val="000000" w:themeColor="text1"/>
                <w:kern w:val="0"/>
                <w:sz w:val="18"/>
                <w:szCs w:val="18"/>
                <w:u w:val="single"/>
                <w14:ligatures w14:val="none"/>
              </w:rPr>
            </w:pPr>
            <w:r w:rsidRPr="006816F0">
              <w:rPr>
                <w:rFonts w:asciiTheme="minorHAnsi" w:eastAsiaTheme="majorEastAsia" w:hAnsiTheme="minorHAnsi" w:cs="Times New Roman (Headings CS)"/>
                <w:color w:val="000000" w:themeColor="text1"/>
                <w:kern w:val="0"/>
                <w:sz w:val="18"/>
                <w:szCs w:val="18"/>
                <w:u w:val="single"/>
                <w14:ligatures w14:val="none"/>
              </w:rPr>
              <w:t>Freelance Frontend Development, Self-Employed</w:t>
            </w:r>
          </w:p>
          <w:p w14:paraId="2FEB8858" w14:textId="77777777" w:rsidR="00397376" w:rsidRPr="0010426F" w:rsidRDefault="00397376" w:rsidP="00397376">
            <w:pPr>
              <w:pStyle w:val="Heading3"/>
              <w:rPr>
                <w:sz w:val="18"/>
                <w:szCs w:val="18"/>
              </w:rPr>
            </w:pPr>
            <w:r w:rsidRPr="0010426F">
              <w:rPr>
                <w:sz w:val="18"/>
                <w:szCs w:val="18"/>
              </w:rPr>
              <w:t>July 2021 – Present</w:t>
            </w:r>
          </w:p>
          <w:p w14:paraId="79DA600C" w14:textId="77777777" w:rsidR="00397376" w:rsidRDefault="00397376" w:rsidP="00397376">
            <w:pPr>
              <w:pStyle w:val="PlainText"/>
              <w:rPr>
                <w:rFonts w:asciiTheme="minorHAnsi" w:hAnsiTheme="minorHAnsi"/>
                <w:color w:val="000000" w:themeColor="text1"/>
                <w:kern w:val="0"/>
                <w:sz w:val="18"/>
                <w:szCs w:val="18"/>
                <w14:ligatures w14:val="none"/>
              </w:rPr>
            </w:pPr>
            <w:r>
              <w:rPr>
                <w:rFonts w:asciiTheme="minorHAnsi" w:hAnsiTheme="minorHAnsi"/>
                <w:b/>
                <w:bCs/>
                <w:color w:val="000000" w:themeColor="text1"/>
                <w:kern w:val="0"/>
                <w:sz w:val="18"/>
                <w:szCs w:val="18"/>
                <w14:ligatures w14:val="none"/>
              </w:rPr>
              <w:br/>
            </w:r>
            <w:r w:rsidRPr="0010426F">
              <w:rPr>
                <w:rFonts w:asciiTheme="minorHAnsi" w:hAnsiTheme="minorHAnsi"/>
                <w:b/>
                <w:bCs/>
                <w:color w:val="000000" w:themeColor="text1"/>
                <w:kern w:val="0"/>
                <w:sz w:val="18"/>
                <w:szCs w:val="18"/>
                <w14:ligatures w14:val="none"/>
              </w:rPr>
              <w:t>Portfolio Website for Client:</w:t>
            </w:r>
            <w:r>
              <w:rPr>
                <w:rFonts w:asciiTheme="minorHAnsi" w:hAnsiTheme="minorHAnsi"/>
                <w:b/>
                <w:bCs/>
                <w:color w:val="000000" w:themeColor="text1"/>
                <w:kern w:val="0"/>
                <w:sz w:val="18"/>
                <w:szCs w:val="18"/>
                <w14:ligatures w14:val="none"/>
              </w:rPr>
              <w:br/>
            </w:r>
            <w:r w:rsidRPr="0010426F">
              <w:rPr>
                <w:rFonts w:asciiTheme="minorHAnsi" w:hAnsiTheme="minorHAnsi"/>
                <w:color w:val="000000" w:themeColor="text1"/>
                <w:kern w:val="0"/>
                <w:sz w:val="18"/>
                <w:szCs w:val="18"/>
                <w14:ligatures w14:val="none"/>
              </w:rPr>
              <w:t>Developed a responsive and visually appealing portfolio website using HTML, CSS, and JavaScript. Collaborated closely with the client to ensure the design met their requirements and showcased their work effectively.</w:t>
            </w:r>
          </w:p>
          <w:p w14:paraId="326AD52B" w14:textId="77777777" w:rsidR="006816F0" w:rsidRDefault="006816F0" w:rsidP="00397376">
            <w:pPr>
              <w:pStyle w:val="PlainText"/>
              <w:rPr>
                <w:rFonts w:asciiTheme="minorHAnsi" w:hAnsiTheme="minorHAnsi"/>
                <w:color w:val="000000" w:themeColor="text1"/>
                <w:kern w:val="0"/>
                <w:sz w:val="18"/>
                <w:szCs w:val="18"/>
                <w14:ligatures w14:val="none"/>
              </w:rPr>
            </w:pPr>
          </w:p>
          <w:p w14:paraId="2713346F" w14:textId="5F431A65" w:rsidR="006816F0" w:rsidRPr="006816F0" w:rsidRDefault="007129D4" w:rsidP="00397376">
            <w:pPr>
              <w:pStyle w:val="PlainText"/>
              <w:rPr>
                <w:rFonts w:asciiTheme="minorHAnsi" w:hAnsiTheme="minorHAnsi"/>
                <w:b/>
                <w:bCs/>
                <w:color w:val="000000" w:themeColor="text1"/>
                <w:kern w:val="0"/>
                <w:sz w:val="18"/>
                <w:szCs w:val="18"/>
                <w14:ligatures w14:val="none"/>
              </w:rPr>
            </w:pPr>
            <w:r w:rsidRPr="006816F0">
              <w:rPr>
                <w:rFonts w:asciiTheme="minorHAnsi" w:hAnsiTheme="minorHAnsi"/>
                <w:b/>
                <w:bCs/>
                <w:color w:val="000000" w:themeColor="text1"/>
                <w:kern w:val="0"/>
                <w:sz w:val="18"/>
                <w:szCs w:val="18"/>
                <w14:ligatures w14:val="none"/>
              </w:rPr>
              <w:t>Todo List</w:t>
            </w:r>
            <w:r w:rsidR="006816F0" w:rsidRPr="006816F0">
              <w:rPr>
                <w:rFonts w:asciiTheme="minorHAnsi" w:hAnsiTheme="minorHAnsi"/>
                <w:b/>
                <w:bCs/>
                <w:color w:val="000000" w:themeColor="text1"/>
                <w:kern w:val="0"/>
                <w:sz w:val="18"/>
                <w:szCs w:val="18"/>
                <w14:ligatures w14:val="none"/>
              </w:rPr>
              <w:t xml:space="preserve"> </w:t>
            </w:r>
            <w:r w:rsidR="006816F0">
              <w:rPr>
                <w:rFonts w:asciiTheme="minorHAnsi" w:hAnsiTheme="minorHAnsi"/>
                <w:b/>
                <w:bCs/>
                <w:color w:val="000000" w:themeColor="text1"/>
                <w:kern w:val="0"/>
                <w:sz w:val="18"/>
                <w:szCs w:val="18"/>
                <w14:ligatures w14:val="none"/>
              </w:rPr>
              <w:t>Web</w:t>
            </w:r>
            <w:r w:rsidR="006816F0" w:rsidRPr="006816F0">
              <w:rPr>
                <w:rFonts w:asciiTheme="minorHAnsi" w:hAnsiTheme="minorHAnsi"/>
                <w:b/>
                <w:bCs/>
                <w:color w:val="000000" w:themeColor="text1"/>
                <w:kern w:val="0"/>
                <w:sz w:val="18"/>
                <w:szCs w:val="18"/>
                <w14:ligatures w14:val="none"/>
              </w:rPr>
              <w:t>App</w:t>
            </w:r>
            <w:r w:rsidR="006816F0">
              <w:rPr>
                <w:rFonts w:asciiTheme="minorHAnsi" w:hAnsiTheme="minorHAnsi"/>
                <w:b/>
                <w:bCs/>
                <w:color w:val="000000" w:themeColor="text1"/>
                <w:kern w:val="0"/>
                <w:sz w:val="18"/>
                <w:szCs w:val="18"/>
                <w14:ligatures w14:val="none"/>
              </w:rPr>
              <w:t>:</w:t>
            </w:r>
          </w:p>
          <w:p w14:paraId="2DE9621A" w14:textId="7676CADE" w:rsidR="006816F0" w:rsidRPr="0010426F" w:rsidRDefault="006816F0" w:rsidP="00397376">
            <w:pPr>
              <w:pStyle w:val="PlainText"/>
              <w:rPr>
                <w:rFonts w:asciiTheme="minorHAnsi" w:hAnsiTheme="minorHAnsi"/>
                <w:color w:val="000000" w:themeColor="text1"/>
                <w:kern w:val="0"/>
                <w:sz w:val="18"/>
                <w:szCs w:val="18"/>
                <w14:ligatures w14:val="none"/>
              </w:rPr>
            </w:pPr>
            <w:r w:rsidRPr="006816F0">
              <w:rPr>
                <w:rFonts w:asciiTheme="minorHAnsi" w:hAnsiTheme="minorHAnsi"/>
                <w:color w:val="000000" w:themeColor="text1"/>
                <w:kern w:val="0"/>
                <w:sz w:val="18"/>
                <w:szCs w:val="18"/>
                <w14:ligatures w14:val="none"/>
              </w:rPr>
              <w:t>Task management with add, edit, delete, and completion functionalities, real-time updates, user authentication, persistent data storage, responsive design, filter and search capabilities, due dates, and reminders.</w:t>
            </w:r>
          </w:p>
          <w:p w14:paraId="49A3A285" w14:textId="77777777" w:rsidR="00397376" w:rsidRPr="0010426F" w:rsidRDefault="00397376" w:rsidP="00397376">
            <w:pPr>
              <w:pStyle w:val="PlainText"/>
              <w:rPr>
                <w:rFonts w:asciiTheme="minorHAnsi" w:hAnsiTheme="minorHAnsi"/>
                <w:color w:val="000000" w:themeColor="text1"/>
                <w:kern w:val="0"/>
                <w:sz w:val="18"/>
                <w:szCs w:val="18"/>
                <w14:ligatures w14:val="none"/>
              </w:rPr>
            </w:pPr>
            <w:r>
              <w:rPr>
                <w:rFonts w:asciiTheme="minorHAnsi" w:hAnsiTheme="minorHAnsi"/>
                <w:b/>
                <w:bCs/>
                <w:color w:val="000000" w:themeColor="text1"/>
                <w:kern w:val="0"/>
                <w:sz w:val="18"/>
                <w:szCs w:val="18"/>
                <w14:ligatures w14:val="none"/>
              </w:rPr>
              <w:br/>
            </w:r>
            <w:r w:rsidRPr="0010426F">
              <w:rPr>
                <w:rFonts w:asciiTheme="minorHAnsi" w:hAnsiTheme="minorHAnsi"/>
                <w:b/>
                <w:bCs/>
                <w:color w:val="000000" w:themeColor="text1"/>
                <w:kern w:val="0"/>
                <w:sz w:val="18"/>
                <w:szCs w:val="18"/>
                <w14:ligatures w14:val="none"/>
              </w:rPr>
              <w:t>Frontend Designs for Multiple Websites:</w:t>
            </w:r>
            <w:r w:rsidRPr="0010426F">
              <w:rPr>
                <w:rFonts w:asciiTheme="minorHAnsi" w:hAnsiTheme="minorHAnsi"/>
                <w:color w:val="000000" w:themeColor="text1"/>
                <w:kern w:val="0"/>
                <w:sz w:val="18"/>
                <w:szCs w:val="18"/>
                <w14:ligatures w14:val="none"/>
              </w:rPr>
              <w:t xml:space="preserve"> </w:t>
            </w:r>
            <w:r>
              <w:rPr>
                <w:rFonts w:asciiTheme="minorHAnsi" w:hAnsiTheme="minorHAnsi"/>
                <w:color w:val="000000" w:themeColor="text1"/>
                <w:kern w:val="0"/>
                <w:sz w:val="18"/>
                <w:szCs w:val="18"/>
                <w14:ligatures w14:val="none"/>
              </w:rPr>
              <w:br/>
            </w:r>
            <w:r w:rsidRPr="0010426F">
              <w:rPr>
                <w:rFonts w:asciiTheme="minorHAnsi" w:hAnsiTheme="minorHAnsi"/>
                <w:color w:val="000000" w:themeColor="text1"/>
                <w:kern w:val="0"/>
                <w:sz w:val="18"/>
                <w:szCs w:val="18"/>
                <w14:ligatures w14:val="none"/>
              </w:rPr>
              <w:t>Created and implemented various website templates, demonstrating a deep understanding of CSS and responsive design principles. Each template showcased different design styles and layouts, highlighting versatility and creativity.</w:t>
            </w:r>
          </w:p>
          <w:p w14:paraId="259EB364" w14:textId="6C7C3B0D" w:rsidR="00397376" w:rsidRPr="0010426F" w:rsidRDefault="00397376" w:rsidP="00397376">
            <w:pPr>
              <w:pStyle w:val="PlainText"/>
              <w:rPr>
                <w:rFonts w:asciiTheme="minorHAnsi" w:hAnsiTheme="minorHAnsi"/>
                <w:color w:val="000000" w:themeColor="text1"/>
                <w:kern w:val="0"/>
                <w:sz w:val="18"/>
                <w:szCs w:val="18"/>
                <w14:ligatures w14:val="none"/>
              </w:rPr>
            </w:pPr>
            <w:r>
              <w:rPr>
                <w:rFonts w:asciiTheme="minorHAnsi" w:hAnsiTheme="minorHAnsi"/>
                <w:b/>
                <w:bCs/>
                <w:color w:val="000000" w:themeColor="text1"/>
                <w:kern w:val="0"/>
                <w:sz w:val="18"/>
                <w:szCs w:val="18"/>
                <w14:ligatures w14:val="none"/>
              </w:rPr>
              <w:br/>
            </w:r>
            <w:r w:rsidR="009850D2">
              <w:rPr>
                <w:rFonts w:asciiTheme="minorHAnsi" w:hAnsiTheme="minorHAnsi"/>
                <w:b/>
                <w:bCs/>
                <w:color w:val="000000" w:themeColor="text1"/>
                <w:kern w:val="0"/>
                <w:sz w:val="18"/>
                <w:szCs w:val="18"/>
                <w14:ligatures w14:val="none"/>
              </w:rPr>
              <w:t xml:space="preserve">Frontend - </w:t>
            </w:r>
            <w:r w:rsidRPr="0010426F">
              <w:rPr>
                <w:rFonts w:asciiTheme="minorHAnsi" w:hAnsiTheme="minorHAnsi"/>
                <w:b/>
                <w:bCs/>
                <w:color w:val="000000" w:themeColor="text1"/>
                <w:kern w:val="0"/>
                <w:sz w:val="18"/>
                <w:szCs w:val="18"/>
                <w14:ligatures w14:val="none"/>
              </w:rPr>
              <w:t>YouTube and Threads Clone:</w:t>
            </w:r>
            <w:r w:rsidRPr="0010426F">
              <w:rPr>
                <w:rFonts w:asciiTheme="minorHAnsi" w:hAnsiTheme="minorHAnsi"/>
                <w:color w:val="000000" w:themeColor="text1"/>
                <w:kern w:val="0"/>
                <w:sz w:val="18"/>
                <w:szCs w:val="18"/>
                <w14:ligatures w14:val="none"/>
              </w:rPr>
              <w:t xml:space="preserve"> </w:t>
            </w:r>
            <w:r>
              <w:rPr>
                <w:rFonts w:asciiTheme="minorHAnsi" w:hAnsiTheme="minorHAnsi"/>
                <w:color w:val="000000" w:themeColor="text1"/>
                <w:kern w:val="0"/>
                <w:sz w:val="18"/>
                <w:szCs w:val="18"/>
                <w14:ligatures w14:val="none"/>
              </w:rPr>
              <w:br/>
            </w:r>
            <w:r w:rsidRPr="0010426F">
              <w:rPr>
                <w:rFonts w:asciiTheme="minorHAnsi" w:hAnsiTheme="minorHAnsi"/>
                <w:color w:val="000000" w:themeColor="text1"/>
                <w:kern w:val="0"/>
                <w:sz w:val="18"/>
                <w:szCs w:val="18"/>
                <w14:ligatures w14:val="none"/>
              </w:rPr>
              <w:t xml:space="preserve">Developed frontend clones of popular platforms such as YouTube and Threads using HTML, CSS, and JavaScript. These projects showcased my ability to replicate complex user interfaces and enhance my skills in </w:t>
            </w:r>
            <w:r w:rsidR="007129D4" w:rsidRPr="0010426F">
              <w:rPr>
                <w:rFonts w:asciiTheme="minorHAnsi" w:hAnsiTheme="minorHAnsi"/>
                <w:color w:val="000000" w:themeColor="text1"/>
                <w:kern w:val="0"/>
                <w:sz w:val="18"/>
                <w:szCs w:val="18"/>
                <w14:ligatures w14:val="none"/>
              </w:rPr>
              <w:t>front-end</w:t>
            </w:r>
            <w:r w:rsidRPr="0010426F">
              <w:rPr>
                <w:rFonts w:asciiTheme="minorHAnsi" w:hAnsiTheme="minorHAnsi"/>
                <w:color w:val="000000" w:themeColor="text1"/>
                <w:kern w:val="0"/>
                <w:sz w:val="18"/>
                <w:szCs w:val="18"/>
                <w14:ligatures w14:val="none"/>
              </w:rPr>
              <w:t xml:space="preserve"> development.</w:t>
            </w:r>
          </w:p>
          <w:p w14:paraId="5454CC75" w14:textId="77777777" w:rsidR="00397376" w:rsidRPr="0010426F" w:rsidRDefault="00397376" w:rsidP="00397376">
            <w:pPr>
              <w:rPr>
                <w:sz w:val="18"/>
              </w:rPr>
            </w:pPr>
          </w:p>
          <w:p w14:paraId="54348922" w14:textId="77777777" w:rsidR="00397376" w:rsidRPr="006816F0" w:rsidRDefault="00397376" w:rsidP="00397376">
            <w:pPr>
              <w:pStyle w:val="Heading2"/>
              <w:rPr>
                <w:sz w:val="18"/>
                <w:szCs w:val="18"/>
                <w:u w:val="single"/>
              </w:rPr>
            </w:pPr>
            <w:r w:rsidRPr="006816F0">
              <w:rPr>
                <w:sz w:val="18"/>
                <w:szCs w:val="18"/>
                <w:u w:val="single"/>
              </w:rPr>
              <w:t>Web Application - Threads (Clone)</w:t>
            </w:r>
          </w:p>
          <w:p w14:paraId="7E7DB504" w14:textId="77777777" w:rsidR="00397376" w:rsidRPr="0010426F" w:rsidRDefault="00397376" w:rsidP="00397376">
            <w:pPr>
              <w:pStyle w:val="Heading3"/>
              <w:rPr>
                <w:sz w:val="18"/>
                <w:szCs w:val="18"/>
              </w:rPr>
            </w:pPr>
            <w:r w:rsidRPr="0010426F">
              <w:rPr>
                <w:sz w:val="18"/>
                <w:szCs w:val="18"/>
              </w:rPr>
              <w:t>January 2024 – May 2024</w:t>
            </w:r>
          </w:p>
          <w:p w14:paraId="37964839" w14:textId="77777777" w:rsidR="00397376" w:rsidRPr="0010426F" w:rsidRDefault="00397376" w:rsidP="00397376">
            <w:pPr>
              <w:rPr>
                <w:sz w:val="18"/>
              </w:rPr>
            </w:pPr>
            <w:r w:rsidRPr="0010426F">
              <w:rPr>
                <w:sz w:val="18"/>
              </w:rPr>
              <w:t xml:space="preserve">Developed a Threads clone using MERN stack, Vite, Chakra UI, Recoil.js, Atom, and JWT authentication. Integrated MongoDB Atlas for database management and Express for routing.  </w:t>
            </w:r>
          </w:p>
          <w:p w14:paraId="1B5D9098" w14:textId="77777777" w:rsidR="00397376" w:rsidRDefault="00397376" w:rsidP="00397376"/>
          <w:p w14:paraId="6F80E18C" w14:textId="77777777" w:rsidR="00397376" w:rsidRPr="0065490F" w:rsidRDefault="00397376" w:rsidP="00397376">
            <w:pPr>
              <w:rPr>
                <w:rFonts w:eastAsiaTheme="majorEastAsia" w:cs="Times New Roman (Headings CS)"/>
                <w:b/>
                <w:caps/>
                <w:color w:val="5E7697" w:themeColor="accent1"/>
                <w:szCs w:val="32"/>
              </w:rPr>
            </w:pPr>
            <w:r w:rsidRPr="0065490F">
              <w:rPr>
                <w:rFonts w:eastAsiaTheme="majorEastAsia" w:cs="Times New Roman (Headings CS)"/>
                <w:b/>
                <w:caps/>
                <w:color w:val="5E7697" w:themeColor="accent1"/>
                <w:szCs w:val="32"/>
              </w:rPr>
              <w:t>EXTRA-CURRICULAR ACTIVITIES</w:t>
            </w:r>
          </w:p>
          <w:p w14:paraId="3E5998E4" w14:textId="77777777" w:rsidR="00397376" w:rsidRPr="0010426F" w:rsidRDefault="00397376" w:rsidP="00397376">
            <w:pPr>
              <w:rPr>
                <w:rFonts w:eastAsiaTheme="majorEastAsia" w:cs="Times New Roman (Headings CS)"/>
                <w:b/>
                <w:caps/>
                <w:color w:val="auto"/>
                <w:szCs w:val="32"/>
              </w:rPr>
            </w:pPr>
            <w:r>
              <w:rPr>
                <w:rFonts w:eastAsiaTheme="majorEastAsia" w:cs="Times New Roman (Headings CS)"/>
                <w:b/>
                <w:caps/>
                <w:color w:val="auto"/>
                <w:szCs w:val="32"/>
              </w:rPr>
              <w:t>____________</w:t>
            </w:r>
          </w:p>
          <w:p w14:paraId="0E4B455D" w14:textId="72D82A3B" w:rsidR="00397376" w:rsidRDefault="00397376" w:rsidP="00397376">
            <w:pPr>
              <w:pStyle w:val="Heading3"/>
              <w:rPr>
                <w:rFonts w:asciiTheme="minorHAnsi" w:hAnsiTheme="minorHAnsi" w:cs="Times New Roman (Headings CS)"/>
                <w:b w:val="0"/>
                <w:szCs w:val="26"/>
              </w:rPr>
            </w:pPr>
            <w:r w:rsidRPr="0039198A">
              <w:rPr>
                <w:rFonts w:asciiTheme="minorHAnsi" w:hAnsiTheme="minorHAnsi" w:cs="Times New Roman (Headings CS)"/>
                <w:b w:val="0"/>
                <w:szCs w:val="26"/>
              </w:rPr>
              <w:t>Social Media Manager</w:t>
            </w:r>
            <w:r>
              <w:rPr>
                <w:rFonts w:asciiTheme="minorHAnsi" w:hAnsiTheme="minorHAnsi" w:cs="Times New Roman (Headings CS)"/>
                <w:b w:val="0"/>
                <w:szCs w:val="26"/>
              </w:rPr>
              <w:t xml:space="preserve">, </w:t>
            </w:r>
            <w:r w:rsidRPr="0010426F">
              <w:rPr>
                <w:rFonts w:asciiTheme="minorHAnsi" w:hAnsiTheme="minorHAnsi" w:cs="Times New Roman (Headings CS)"/>
                <w:b w:val="0"/>
                <w:szCs w:val="26"/>
              </w:rPr>
              <w:t>Comsats Lahore Debating Society</w:t>
            </w:r>
          </w:p>
          <w:p w14:paraId="4339E0B1" w14:textId="77777777" w:rsidR="0065490F" w:rsidRDefault="0065490F" w:rsidP="00397376">
            <w:pPr>
              <w:rPr>
                <w:b/>
                <w:bCs/>
                <w:color w:val="5E7697" w:themeColor="accent1"/>
              </w:rPr>
            </w:pPr>
          </w:p>
          <w:p w14:paraId="78B0AECA" w14:textId="2A4F6747" w:rsidR="00397376" w:rsidRPr="0039198A" w:rsidRDefault="00397376" w:rsidP="00397376">
            <w:r w:rsidRPr="0065490F">
              <w:rPr>
                <w:b/>
                <w:bCs/>
                <w:color w:val="5E7697" w:themeColor="accent1"/>
              </w:rPr>
              <w:t>MUARKA, CAPDC</w:t>
            </w:r>
            <w:r>
              <w:br/>
            </w:r>
            <w:r w:rsidRPr="0010426F">
              <w:rPr>
                <w:sz w:val="18"/>
              </w:rPr>
              <w:t>Created and scheduled engaging content, including posts, stories, and event updates, to build anticipation and increase attendance.</w:t>
            </w:r>
          </w:p>
          <w:p w14:paraId="2D2E6974" w14:textId="77777777" w:rsidR="00397376" w:rsidRPr="0010426F" w:rsidRDefault="00397376" w:rsidP="00397376">
            <w:pPr>
              <w:pStyle w:val="PlainText"/>
              <w:rPr>
                <w:rFonts w:asciiTheme="minorHAnsi" w:hAnsiTheme="minorHAnsi"/>
                <w:color w:val="000000" w:themeColor="text1"/>
                <w:kern w:val="0"/>
                <w:sz w:val="18"/>
                <w:szCs w:val="18"/>
                <w14:ligatures w14:val="none"/>
              </w:rPr>
            </w:pPr>
            <w:r w:rsidRPr="0010426F">
              <w:rPr>
                <w:rFonts w:asciiTheme="minorHAnsi" w:hAnsiTheme="minorHAnsi"/>
                <w:color w:val="000000" w:themeColor="text1"/>
                <w:kern w:val="0"/>
                <w:sz w:val="18"/>
                <w:szCs w:val="18"/>
                <w14:ligatures w14:val="none"/>
              </w:rPr>
              <w:t>Monitored and responded to audience engagement promptly, fostering a sense of community and excitement around the event.</w:t>
            </w:r>
          </w:p>
          <w:p w14:paraId="68905A89" w14:textId="77777777" w:rsidR="00397376" w:rsidRPr="0010426F" w:rsidRDefault="00397376" w:rsidP="00397376"/>
        </w:tc>
        <w:tc>
          <w:tcPr>
            <w:tcW w:w="456" w:type="dxa"/>
          </w:tcPr>
          <w:p w14:paraId="04EE19FB" w14:textId="77777777" w:rsidR="00397376" w:rsidRDefault="00397376" w:rsidP="00397376"/>
        </w:tc>
      </w:tr>
      <w:tr w:rsidR="00397376" w14:paraId="3605311B" w14:textId="77777777" w:rsidTr="007129D4">
        <w:trPr>
          <w:trHeight w:val="347"/>
        </w:trPr>
        <w:tc>
          <w:tcPr>
            <w:tcW w:w="547" w:type="dxa"/>
          </w:tcPr>
          <w:p w14:paraId="44014711" w14:textId="77777777" w:rsidR="00397376" w:rsidRDefault="00397376" w:rsidP="00397376"/>
        </w:tc>
        <w:tc>
          <w:tcPr>
            <w:tcW w:w="1980" w:type="dxa"/>
            <w:tcBorders>
              <w:bottom w:val="single" w:sz="4" w:space="0" w:color="auto"/>
            </w:tcBorders>
          </w:tcPr>
          <w:p w14:paraId="00101EE3" w14:textId="77777777" w:rsidR="00397376" w:rsidRPr="0065490F" w:rsidRDefault="00000000" w:rsidP="00397376">
            <w:pPr>
              <w:pStyle w:val="Heading1"/>
              <w:rPr>
                <w:color w:val="5E7697" w:themeColor="accent1"/>
              </w:rPr>
            </w:pPr>
            <w:sdt>
              <w:sdtPr>
                <w:rPr>
                  <w:color w:val="5E7697" w:themeColor="accent1"/>
                </w:rPr>
                <w:id w:val="1072317644"/>
                <w:placeholder>
                  <w:docPart w:val="28D0B3DC42544B18B9B41E598910B323"/>
                </w:placeholder>
                <w:temporary/>
                <w:showingPlcHdr/>
                <w15:appearance w15:val="hidden"/>
              </w:sdtPr>
              <w:sdtContent>
                <w:r w:rsidR="00397376" w:rsidRPr="0065490F">
                  <w:rPr>
                    <w:color w:val="5E7697" w:themeColor="accent1"/>
                  </w:rPr>
                  <w:t>EDUCATION</w:t>
                </w:r>
              </w:sdtContent>
            </w:sdt>
          </w:p>
        </w:tc>
        <w:tc>
          <w:tcPr>
            <w:tcW w:w="1749" w:type="dxa"/>
          </w:tcPr>
          <w:p w14:paraId="057D976D" w14:textId="77777777" w:rsidR="00397376" w:rsidRDefault="00397376" w:rsidP="00397376">
            <w:pPr>
              <w:pStyle w:val="Heading1"/>
            </w:pPr>
          </w:p>
        </w:tc>
        <w:tc>
          <w:tcPr>
            <w:tcW w:w="716" w:type="dxa"/>
          </w:tcPr>
          <w:p w14:paraId="3E26E37A" w14:textId="77777777" w:rsidR="00397376" w:rsidRDefault="00397376" w:rsidP="00397376"/>
        </w:tc>
        <w:tc>
          <w:tcPr>
            <w:tcW w:w="6212" w:type="dxa"/>
            <w:gridSpan w:val="5"/>
            <w:vMerge/>
          </w:tcPr>
          <w:p w14:paraId="74F18D43" w14:textId="77777777" w:rsidR="00397376" w:rsidRDefault="00397376" w:rsidP="00397376"/>
        </w:tc>
        <w:tc>
          <w:tcPr>
            <w:tcW w:w="456" w:type="dxa"/>
          </w:tcPr>
          <w:p w14:paraId="71C53813" w14:textId="77777777" w:rsidR="00397376" w:rsidRDefault="00397376" w:rsidP="00397376"/>
        </w:tc>
      </w:tr>
      <w:tr w:rsidR="00397376" w14:paraId="05D1FE20" w14:textId="77777777" w:rsidTr="007129D4">
        <w:trPr>
          <w:trHeight w:val="347"/>
        </w:trPr>
        <w:tc>
          <w:tcPr>
            <w:tcW w:w="547" w:type="dxa"/>
          </w:tcPr>
          <w:p w14:paraId="0039AA8F" w14:textId="77777777" w:rsidR="00397376" w:rsidRDefault="00397376" w:rsidP="00397376"/>
        </w:tc>
        <w:tc>
          <w:tcPr>
            <w:tcW w:w="3730" w:type="dxa"/>
            <w:gridSpan w:val="2"/>
          </w:tcPr>
          <w:p w14:paraId="3F50E9F2" w14:textId="77777777" w:rsidR="00397376" w:rsidRPr="00E216D4" w:rsidRDefault="00397376" w:rsidP="00397376">
            <w:pPr>
              <w:pStyle w:val="Heading2"/>
            </w:pPr>
            <w:r>
              <w:t>Comsats University, Lahore</w:t>
            </w:r>
          </w:p>
          <w:p w14:paraId="1E2BB306" w14:textId="77777777" w:rsidR="00397376" w:rsidRPr="00173B36" w:rsidRDefault="00397376" w:rsidP="00397376">
            <w:pPr>
              <w:pStyle w:val="Heading3"/>
            </w:pPr>
            <w:r>
              <w:t>2021-2025</w:t>
            </w:r>
          </w:p>
          <w:p w14:paraId="0D7FA155" w14:textId="77777777" w:rsidR="00397376" w:rsidRDefault="00397376" w:rsidP="00397376">
            <w:r>
              <w:t>BS in Software Engineering</w:t>
            </w:r>
          </w:p>
          <w:p w14:paraId="745CFD89" w14:textId="77777777" w:rsidR="00397376" w:rsidRDefault="00397376" w:rsidP="00397376"/>
          <w:p w14:paraId="2E7771CC" w14:textId="77777777" w:rsidR="00397376" w:rsidRDefault="00397376" w:rsidP="00397376"/>
          <w:p w14:paraId="375570DB" w14:textId="77777777" w:rsidR="00397376" w:rsidRDefault="00397376" w:rsidP="00397376"/>
          <w:p w14:paraId="63D761EA" w14:textId="77777777" w:rsidR="00397376" w:rsidRDefault="00397376" w:rsidP="00397376"/>
          <w:p w14:paraId="58D43E79" w14:textId="77777777" w:rsidR="00397376" w:rsidRDefault="00397376" w:rsidP="00397376"/>
          <w:p w14:paraId="616D9A72" w14:textId="77777777" w:rsidR="00397376" w:rsidRPr="0065490F" w:rsidRDefault="00397376" w:rsidP="00397376">
            <w:pPr>
              <w:rPr>
                <w:b/>
                <w:bCs/>
                <w:color w:val="5E7697" w:themeColor="accent1"/>
              </w:rPr>
            </w:pPr>
            <w:r w:rsidRPr="0065490F">
              <w:rPr>
                <w:b/>
                <w:bCs/>
                <w:color w:val="5E7697" w:themeColor="accent1"/>
              </w:rPr>
              <w:t>LANGUAGES</w:t>
            </w:r>
          </w:p>
          <w:p w14:paraId="44CAF63C" w14:textId="77777777" w:rsidR="00397376" w:rsidRDefault="00397376" w:rsidP="00397376">
            <w:pPr>
              <w:pStyle w:val="Heading2"/>
            </w:pPr>
            <w:r>
              <w:t>______________</w:t>
            </w:r>
          </w:p>
          <w:p w14:paraId="39552813" w14:textId="77777777" w:rsidR="00397376" w:rsidRPr="008D6781" w:rsidRDefault="00397376" w:rsidP="00397376">
            <w:pPr>
              <w:pStyle w:val="PlainText"/>
              <w:rPr>
                <w:rFonts w:ascii="Times New Roman" w:hAnsi="Times New Roman" w:cs="Times New Roman"/>
              </w:rPr>
            </w:pPr>
            <w:r w:rsidRPr="008D6781">
              <w:rPr>
                <w:rFonts w:ascii="Segoe UI Symbol" w:hAnsi="Segoe UI Symbol" w:cs="Segoe UI Symbol"/>
              </w:rPr>
              <w:t>★★★★★</w:t>
            </w:r>
            <w:r w:rsidRPr="008D6781">
              <w:rPr>
                <w:rFonts w:ascii="Times New Roman" w:hAnsi="Times New Roman" w:cs="Times New Roman"/>
              </w:rPr>
              <w:t xml:space="preserve"> Urdu</w:t>
            </w:r>
          </w:p>
          <w:p w14:paraId="12EF374C" w14:textId="5E3BCB16" w:rsidR="00397376" w:rsidRPr="008D6781" w:rsidRDefault="00373205" w:rsidP="00397376">
            <w:pPr>
              <w:pStyle w:val="PlainText"/>
              <w:rPr>
                <w:rFonts w:ascii="Times New Roman" w:hAnsi="Times New Roman" w:cs="Times New Roman"/>
              </w:rPr>
            </w:pPr>
            <w:r w:rsidRPr="008D6781">
              <w:rPr>
                <w:rFonts w:ascii="Segoe UI Symbol" w:hAnsi="Segoe UI Symbol" w:cs="Segoe UI Symbol"/>
              </w:rPr>
              <w:t>★★★★★</w:t>
            </w:r>
            <w:r w:rsidR="00397376" w:rsidRPr="008D6781">
              <w:rPr>
                <w:rFonts w:ascii="Times New Roman" w:hAnsi="Times New Roman" w:cs="Times New Roman"/>
              </w:rPr>
              <w:t xml:space="preserve"> English</w:t>
            </w:r>
          </w:p>
          <w:p w14:paraId="7E2922A4" w14:textId="0A26BB6A" w:rsidR="00397376" w:rsidRPr="008D6781" w:rsidRDefault="00397376" w:rsidP="00397376">
            <w:pPr>
              <w:pStyle w:val="PlainText"/>
              <w:rPr>
                <w:rFonts w:ascii="Times New Roman" w:hAnsi="Times New Roman" w:cs="Times New Roman"/>
              </w:rPr>
            </w:pPr>
            <w:r w:rsidRPr="008D6781">
              <w:rPr>
                <w:rFonts w:ascii="Segoe UI Symbol" w:hAnsi="Segoe UI Symbol" w:cs="Segoe UI Symbol"/>
              </w:rPr>
              <w:t>★★★</w:t>
            </w:r>
            <w:r w:rsidR="00373205" w:rsidRPr="008D6781">
              <w:rPr>
                <w:rFonts w:ascii="Segoe UI Symbol" w:hAnsi="Segoe UI Symbol" w:cs="Segoe UI Symbol"/>
              </w:rPr>
              <w:t>★</w:t>
            </w:r>
            <w:r w:rsidRPr="008D6781">
              <w:rPr>
                <w:rFonts w:ascii="Segoe UI Symbol" w:hAnsi="Segoe UI Symbol" w:cs="Segoe UI Symbol"/>
              </w:rPr>
              <w:t>☆</w:t>
            </w:r>
            <w:r w:rsidRPr="008D6781">
              <w:rPr>
                <w:rFonts w:ascii="Times New Roman" w:hAnsi="Times New Roman" w:cs="Times New Roman"/>
              </w:rPr>
              <w:t xml:space="preserve"> Hindi</w:t>
            </w:r>
          </w:p>
          <w:p w14:paraId="0B22EB16" w14:textId="77777777" w:rsidR="00397376" w:rsidRPr="00E07F65" w:rsidRDefault="00397376" w:rsidP="00397376"/>
          <w:p w14:paraId="55A1680F" w14:textId="77777777" w:rsidR="00397376" w:rsidRDefault="00397376" w:rsidP="00397376"/>
          <w:p w14:paraId="2C21E2B7" w14:textId="77777777" w:rsidR="00397376" w:rsidRDefault="00397376" w:rsidP="00397376"/>
        </w:tc>
        <w:tc>
          <w:tcPr>
            <w:tcW w:w="716" w:type="dxa"/>
          </w:tcPr>
          <w:p w14:paraId="2B034319" w14:textId="77777777" w:rsidR="00397376" w:rsidRDefault="00397376" w:rsidP="00397376"/>
        </w:tc>
        <w:tc>
          <w:tcPr>
            <w:tcW w:w="6212" w:type="dxa"/>
            <w:gridSpan w:val="5"/>
            <w:vMerge/>
          </w:tcPr>
          <w:p w14:paraId="3731EDE6" w14:textId="77777777" w:rsidR="00397376" w:rsidRDefault="00397376" w:rsidP="00397376"/>
        </w:tc>
        <w:tc>
          <w:tcPr>
            <w:tcW w:w="456" w:type="dxa"/>
          </w:tcPr>
          <w:p w14:paraId="118065E7" w14:textId="77777777" w:rsidR="00397376" w:rsidRDefault="00397376" w:rsidP="00397376"/>
        </w:tc>
      </w:tr>
    </w:tbl>
    <w:p w14:paraId="727DBCDA" w14:textId="3E3567C6" w:rsidR="00535F87" w:rsidRPr="0065490F" w:rsidRDefault="00535F87" w:rsidP="00262B06">
      <w:pPr>
        <w:rPr>
          <w:rFonts w:eastAsiaTheme="majorEastAsia" w:cs="Times New Roman (Headings CS)"/>
          <w:b/>
          <w:caps/>
          <w:color w:val="5E7697" w:themeColor="accent1"/>
          <w:szCs w:val="32"/>
        </w:rPr>
      </w:pPr>
    </w:p>
    <w:p w14:paraId="3B9C98D9" w14:textId="77777777" w:rsidR="00E41AB4" w:rsidRPr="00173B36" w:rsidRDefault="00E41AB4" w:rsidP="00262B06"/>
    <w:sectPr w:rsidR="00E41AB4" w:rsidRPr="00173B36" w:rsidSect="0010426F">
      <w:headerReference w:type="even" r:id="rId11"/>
      <w:headerReference w:type="default" r:id="rId12"/>
      <w:footerReference w:type="even" r:id="rId13"/>
      <w:footerReference w:type="default" r:id="rId14"/>
      <w:headerReference w:type="first" r:id="rId15"/>
      <w:footerReference w:type="first" r:id="rId16"/>
      <w:pgSz w:w="11906" w:h="16838" w:code="9"/>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C063A" w14:textId="77777777" w:rsidR="000F2C7C" w:rsidRDefault="000F2C7C" w:rsidP="00BA3E51">
      <w:r>
        <w:separator/>
      </w:r>
    </w:p>
  </w:endnote>
  <w:endnote w:type="continuationSeparator" w:id="0">
    <w:p w14:paraId="69B43802" w14:textId="77777777" w:rsidR="000F2C7C" w:rsidRDefault="000F2C7C"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D409"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2158D"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2370"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F3372" w14:textId="77777777" w:rsidR="000F2C7C" w:rsidRDefault="000F2C7C" w:rsidP="00BA3E51">
      <w:r>
        <w:separator/>
      </w:r>
    </w:p>
  </w:footnote>
  <w:footnote w:type="continuationSeparator" w:id="0">
    <w:p w14:paraId="039D76A8" w14:textId="77777777" w:rsidR="000F2C7C" w:rsidRDefault="000F2C7C"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B30B7"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5569A"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908C"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69D9"/>
    <w:multiLevelType w:val="hybridMultilevel"/>
    <w:tmpl w:val="D872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3"/>
  </w:num>
  <w:num w:numId="2" w16cid:durableId="1347056077">
    <w:abstractNumId w:val="2"/>
  </w:num>
  <w:num w:numId="3" w16cid:durableId="1427580610">
    <w:abstractNumId w:val="4"/>
  </w:num>
  <w:num w:numId="4" w16cid:durableId="1627155122">
    <w:abstractNumId w:val="1"/>
  </w:num>
  <w:num w:numId="5" w16cid:durableId="1119883638">
    <w:abstractNumId w:val="5"/>
  </w:num>
  <w:num w:numId="6" w16cid:durableId="207323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65"/>
    <w:rsid w:val="00021DEC"/>
    <w:rsid w:val="00041F8A"/>
    <w:rsid w:val="00045F2E"/>
    <w:rsid w:val="00055BBC"/>
    <w:rsid w:val="00072B26"/>
    <w:rsid w:val="00073BF3"/>
    <w:rsid w:val="00077FEB"/>
    <w:rsid w:val="00081B51"/>
    <w:rsid w:val="000A6E00"/>
    <w:rsid w:val="000B224D"/>
    <w:rsid w:val="000C7293"/>
    <w:rsid w:val="000D3891"/>
    <w:rsid w:val="000F2C7C"/>
    <w:rsid w:val="000F3FE2"/>
    <w:rsid w:val="0010426F"/>
    <w:rsid w:val="00120989"/>
    <w:rsid w:val="001235F6"/>
    <w:rsid w:val="00123944"/>
    <w:rsid w:val="001312D5"/>
    <w:rsid w:val="00132A85"/>
    <w:rsid w:val="00140582"/>
    <w:rsid w:val="0014190D"/>
    <w:rsid w:val="00144334"/>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68A"/>
    <w:rsid w:val="00261E7B"/>
    <w:rsid w:val="00262B06"/>
    <w:rsid w:val="00293BB8"/>
    <w:rsid w:val="002954B8"/>
    <w:rsid w:val="002A4A92"/>
    <w:rsid w:val="002A6A5C"/>
    <w:rsid w:val="002B0852"/>
    <w:rsid w:val="002C0662"/>
    <w:rsid w:val="002D131D"/>
    <w:rsid w:val="002D5478"/>
    <w:rsid w:val="002E013D"/>
    <w:rsid w:val="002F2679"/>
    <w:rsid w:val="00302AC1"/>
    <w:rsid w:val="00320ECB"/>
    <w:rsid w:val="003256CF"/>
    <w:rsid w:val="003416F8"/>
    <w:rsid w:val="003443BA"/>
    <w:rsid w:val="00344FC0"/>
    <w:rsid w:val="00361138"/>
    <w:rsid w:val="00365DD8"/>
    <w:rsid w:val="0036697C"/>
    <w:rsid w:val="00373205"/>
    <w:rsid w:val="00377A0D"/>
    <w:rsid w:val="00382737"/>
    <w:rsid w:val="00387FF0"/>
    <w:rsid w:val="0039198A"/>
    <w:rsid w:val="00397376"/>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B14C6"/>
    <w:rsid w:val="004D4E80"/>
    <w:rsid w:val="004D6AE5"/>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5F1C73"/>
    <w:rsid w:val="006175E6"/>
    <w:rsid w:val="0062595C"/>
    <w:rsid w:val="00645019"/>
    <w:rsid w:val="0065490F"/>
    <w:rsid w:val="0067056E"/>
    <w:rsid w:val="0068094B"/>
    <w:rsid w:val="006816F0"/>
    <w:rsid w:val="00686284"/>
    <w:rsid w:val="006959E4"/>
    <w:rsid w:val="007129D4"/>
    <w:rsid w:val="00716542"/>
    <w:rsid w:val="00731642"/>
    <w:rsid w:val="007337AD"/>
    <w:rsid w:val="0073402D"/>
    <w:rsid w:val="00755988"/>
    <w:rsid w:val="00780ADA"/>
    <w:rsid w:val="00792D43"/>
    <w:rsid w:val="007930F3"/>
    <w:rsid w:val="007B30FE"/>
    <w:rsid w:val="007B7A61"/>
    <w:rsid w:val="007E1FA8"/>
    <w:rsid w:val="007E6083"/>
    <w:rsid w:val="007F18EF"/>
    <w:rsid w:val="007F2531"/>
    <w:rsid w:val="00812951"/>
    <w:rsid w:val="00820B7B"/>
    <w:rsid w:val="00832245"/>
    <w:rsid w:val="008332C0"/>
    <w:rsid w:val="0083727B"/>
    <w:rsid w:val="00855181"/>
    <w:rsid w:val="00856F60"/>
    <w:rsid w:val="00877498"/>
    <w:rsid w:val="00882F23"/>
    <w:rsid w:val="00885FA7"/>
    <w:rsid w:val="0089047A"/>
    <w:rsid w:val="00892BB6"/>
    <w:rsid w:val="00894CAF"/>
    <w:rsid w:val="008A1020"/>
    <w:rsid w:val="008A1250"/>
    <w:rsid w:val="008A1FCF"/>
    <w:rsid w:val="008B1112"/>
    <w:rsid w:val="008C78F5"/>
    <w:rsid w:val="00914419"/>
    <w:rsid w:val="00923D8B"/>
    <w:rsid w:val="00962E61"/>
    <w:rsid w:val="0098447D"/>
    <w:rsid w:val="00984A59"/>
    <w:rsid w:val="009850D2"/>
    <w:rsid w:val="00986331"/>
    <w:rsid w:val="009A6667"/>
    <w:rsid w:val="009A707B"/>
    <w:rsid w:val="009B2B04"/>
    <w:rsid w:val="009C1AE9"/>
    <w:rsid w:val="009C7105"/>
    <w:rsid w:val="009C7189"/>
    <w:rsid w:val="00A122BB"/>
    <w:rsid w:val="00A37F9E"/>
    <w:rsid w:val="00A66A59"/>
    <w:rsid w:val="00A83E7B"/>
    <w:rsid w:val="00A8656F"/>
    <w:rsid w:val="00A944DE"/>
    <w:rsid w:val="00AB7FE5"/>
    <w:rsid w:val="00AC1E5A"/>
    <w:rsid w:val="00AF3B03"/>
    <w:rsid w:val="00B14E21"/>
    <w:rsid w:val="00B33C46"/>
    <w:rsid w:val="00B431B6"/>
    <w:rsid w:val="00B54AD3"/>
    <w:rsid w:val="00B62B99"/>
    <w:rsid w:val="00B643D0"/>
    <w:rsid w:val="00B71E93"/>
    <w:rsid w:val="00B82CA9"/>
    <w:rsid w:val="00B87E22"/>
    <w:rsid w:val="00B9350F"/>
    <w:rsid w:val="00BA3E51"/>
    <w:rsid w:val="00BA55AA"/>
    <w:rsid w:val="00BB1021"/>
    <w:rsid w:val="00BB3142"/>
    <w:rsid w:val="00BB7A6A"/>
    <w:rsid w:val="00BD16F8"/>
    <w:rsid w:val="00BD45A6"/>
    <w:rsid w:val="00BD6049"/>
    <w:rsid w:val="00C155FC"/>
    <w:rsid w:val="00C4572B"/>
    <w:rsid w:val="00C532FC"/>
    <w:rsid w:val="00C74B06"/>
    <w:rsid w:val="00C75D84"/>
    <w:rsid w:val="00C857CB"/>
    <w:rsid w:val="00CA5CD9"/>
    <w:rsid w:val="00CC25BF"/>
    <w:rsid w:val="00CC5ED4"/>
    <w:rsid w:val="00CE573F"/>
    <w:rsid w:val="00D04093"/>
    <w:rsid w:val="00D0794D"/>
    <w:rsid w:val="00D140DF"/>
    <w:rsid w:val="00D170A9"/>
    <w:rsid w:val="00D4222D"/>
    <w:rsid w:val="00D666BB"/>
    <w:rsid w:val="00D70058"/>
    <w:rsid w:val="00D720DF"/>
    <w:rsid w:val="00D92ED4"/>
    <w:rsid w:val="00D94ABF"/>
    <w:rsid w:val="00E07B9E"/>
    <w:rsid w:val="00E07F65"/>
    <w:rsid w:val="00E20245"/>
    <w:rsid w:val="00E216D4"/>
    <w:rsid w:val="00E32A75"/>
    <w:rsid w:val="00E41AB4"/>
    <w:rsid w:val="00E41CE0"/>
    <w:rsid w:val="00E4379F"/>
    <w:rsid w:val="00E65596"/>
    <w:rsid w:val="00E67A2D"/>
    <w:rsid w:val="00E72A6A"/>
    <w:rsid w:val="00E93829"/>
    <w:rsid w:val="00EA0042"/>
    <w:rsid w:val="00EB1D1B"/>
    <w:rsid w:val="00F36875"/>
    <w:rsid w:val="00F41A04"/>
    <w:rsid w:val="00F51E3E"/>
    <w:rsid w:val="00F53B71"/>
    <w:rsid w:val="00F5786D"/>
    <w:rsid w:val="00F63B29"/>
    <w:rsid w:val="00F716E1"/>
    <w:rsid w:val="00F908C3"/>
    <w:rsid w:val="00F91753"/>
    <w:rsid w:val="00FB1F01"/>
    <w:rsid w:val="00FB6C2F"/>
    <w:rsid w:val="00FB7CC8"/>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BB17C"/>
  <w15:chartTrackingRefBased/>
  <w15:docId w15:val="{882F1702-C3A5-40FB-93DD-0E2CCF5E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paragraph" w:styleId="PlainText">
    <w:name w:val="Plain Text"/>
    <w:basedOn w:val="Normal"/>
    <w:link w:val="PlainTextChar"/>
    <w:uiPriority w:val="99"/>
    <w:unhideWhenUsed/>
    <w:rsid w:val="00E07F65"/>
    <w:pPr>
      <w:spacing w:line="240" w:lineRule="auto"/>
    </w:pPr>
    <w:rPr>
      <w:rFonts w:ascii="Consolas" w:hAnsi="Consolas"/>
      <w:color w:val="auto"/>
      <w:kern w:val="2"/>
      <w:sz w:val="21"/>
      <w:szCs w:val="21"/>
      <w14:ligatures w14:val="standardContextual"/>
    </w:rPr>
  </w:style>
  <w:style w:type="character" w:customStyle="1" w:styleId="PlainTextChar">
    <w:name w:val="Plain Text Char"/>
    <w:basedOn w:val="DefaultParagraphFont"/>
    <w:link w:val="PlainText"/>
    <w:uiPriority w:val="99"/>
    <w:rsid w:val="00E07F65"/>
    <w:rPr>
      <w:rFonts w:ascii="Consolas" w:hAnsi="Consolas"/>
      <w:color w:val="auto"/>
      <w:kern w:val="2"/>
      <w:sz w:val="21"/>
      <w:szCs w:val="21"/>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91246">
      <w:bodyDiv w:val="1"/>
      <w:marLeft w:val="0"/>
      <w:marRight w:val="0"/>
      <w:marTop w:val="0"/>
      <w:marBottom w:val="0"/>
      <w:divBdr>
        <w:top w:val="none" w:sz="0" w:space="0" w:color="auto"/>
        <w:left w:val="none" w:sz="0" w:space="0" w:color="auto"/>
        <w:bottom w:val="none" w:sz="0" w:space="0" w:color="auto"/>
        <w:right w:val="none" w:sz="0" w:space="0" w:color="auto"/>
      </w:divBdr>
    </w:div>
    <w:div w:id="2791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E%20FLY\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A1DFA01B21A47279834AC8779F61AB7"/>
        <w:category>
          <w:name w:val="General"/>
          <w:gallery w:val="placeholder"/>
        </w:category>
        <w:types>
          <w:type w:val="bbPlcHdr"/>
        </w:types>
        <w:behaviors>
          <w:behavior w:val="content"/>
        </w:behaviors>
        <w:guid w:val="{FBBB1416-055E-4278-88C8-15C813BADFB5}"/>
      </w:docPartPr>
      <w:docPartBody>
        <w:p w:rsidR="009902DE" w:rsidRDefault="00012798" w:rsidP="00012798">
          <w:pPr>
            <w:pStyle w:val="0A1DFA01B21A47279834AC8779F61AB7"/>
          </w:pPr>
          <w:r w:rsidRPr="00173B36">
            <w:t>CONTACT</w:t>
          </w:r>
        </w:p>
      </w:docPartBody>
    </w:docPart>
    <w:docPart>
      <w:docPartPr>
        <w:name w:val="AD9F851E3BF64FE5BDF12B3790D858E6"/>
        <w:category>
          <w:name w:val="General"/>
          <w:gallery w:val="placeholder"/>
        </w:category>
        <w:types>
          <w:type w:val="bbPlcHdr"/>
        </w:types>
        <w:behaviors>
          <w:behavior w:val="content"/>
        </w:behaviors>
        <w:guid w:val="{D9845165-9B52-4DD0-BE7F-FBA138E7ADB2}"/>
      </w:docPartPr>
      <w:docPartBody>
        <w:p w:rsidR="009902DE" w:rsidRDefault="00012798" w:rsidP="00012798">
          <w:pPr>
            <w:pStyle w:val="AD9F851E3BF64FE5BDF12B3790D858E6"/>
          </w:pPr>
          <w:r w:rsidRPr="00173B36">
            <w:t>PROFILE</w:t>
          </w:r>
        </w:p>
      </w:docPartBody>
    </w:docPart>
    <w:docPart>
      <w:docPartPr>
        <w:name w:val="3DFC5FE910E440E089E0A0FC6FBAE0CC"/>
        <w:category>
          <w:name w:val="General"/>
          <w:gallery w:val="placeholder"/>
        </w:category>
        <w:types>
          <w:type w:val="bbPlcHdr"/>
        </w:types>
        <w:behaviors>
          <w:behavior w:val="content"/>
        </w:behaviors>
        <w:guid w:val="{8F88E6C7-9C94-4DA7-A8C4-52AE18DE6238}"/>
      </w:docPartPr>
      <w:docPartBody>
        <w:p w:rsidR="009902DE" w:rsidRDefault="00012798" w:rsidP="00012798">
          <w:pPr>
            <w:pStyle w:val="3DFC5FE910E440E089E0A0FC6FBAE0CC"/>
          </w:pPr>
          <w:r w:rsidRPr="00173B36">
            <w:t>SKILLS</w:t>
          </w:r>
        </w:p>
      </w:docPartBody>
    </w:docPart>
    <w:docPart>
      <w:docPartPr>
        <w:name w:val="3F0D4B76179C4954AD6CEC6E0EDB874F"/>
        <w:category>
          <w:name w:val="General"/>
          <w:gallery w:val="placeholder"/>
        </w:category>
        <w:types>
          <w:type w:val="bbPlcHdr"/>
        </w:types>
        <w:behaviors>
          <w:behavior w:val="content"/>
        </w:behaviors>
        <w:guid w:val="{0BC32B19-F1D0-48F5-8C6E-FC73DE7E43A7}"/>
      </w:docPartPr>
      <w:docPartBody>
        <w:p w:rsidR="009902DE" w:rsidRDefault="00012798" w:rsidP="00012798">
          <w:pPr>
            <w:pStyle w:val="3F0D4B76179C4954AD6CEC6E0EDB874F"/>
          </w:pPr>
          <w:r w:rsidRPr="00173B36">
            <w:t>EXPERIENCE</w:t>
          </w:r>
        </w:p>
      </w:docPartBody>
    </w:docPart>
    <w:docPart>
      <w:docPartPr>
        <w:name w:val="28D0B3DC42544B18B9B41E598910B323"/>
        <w:category>
          <w:name w:val="General"/>
          <w:gallery w:val="placeholder"/>
        </w:category>
        <w:types>
          <w:type w:val="bbPlcHdr"/>
        </w:types>
        <w:behaviors>
          <w:behavior w:val="content"/>
        </w:behaviors>
        <w:guid w:val="{E950548D-6523-4079-B3FB-D2C87843BBD4}"/>
      </w:docPartPr>
      <w:docPartBody>
        <w:p w:rsidR="009902DE" w:rsidRDefault="00012798" w:rsidP="00012798">
          <w:pPr>
            <w:pStyle w:val="28D0B3DC42544B18B9B41E598910B323"/>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7"/>
    <w:rsid w:val="00012798"/>
    <w:rsid w:val="000D55BF"/>
    <w:rsid w:val="001045C6"/>
    <w:rsid w:val="00120989"/>
    <w:rsid w:val="001E0687"/>
    <w:rsid w:val="0026168A"/>
    <w:rsid w:val="002F2679"/>
    <w:rsid w:val="004D6AE5"/>
    <w:rsid w:val="006629A6"/>
    <w:rsid w:val="00710EF1"/>
    <w:rsid w:val="007D1A6B"/>
    <w:rsid w:val="00856F60"/>
    <w:rsid w:val="00885FA7"/>
    <w:rsid w:val="009902DE"/>
    <w:rsid w:val="00C83D69"/>
    <w:rsid w:val="00C96437"/>
    <w:rsid w:val="00CE573F"/>
    <w:rsid w:val="00D4310F"/>
    <w:rsid w:val="00FD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C96437"/>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14:ligatures w14:val="none"/>
    </w:rPr>
  </w:style>
  <w:style w:type="character" w:customStyle="1" w:styleId="Heading2Char">
    <w:name w:val="Heading 2 Char"/>
    <w:basedOn w:val="DefaultParagraphFont"/>
    <w:link w:val="Heading2"/>
    <w:uiPriority w:val="9"/>
    <w:rsid w:val="00C96437"/>
    <w:rPr>
      <w:rFonts w:eastAsiaTheme="majorEastAsia" w:cs="Times New Roman (Headings CS)"/>
      <w:color w:val="000000" w:themeColor="text1"/>
      <w:kern w:val="0"/>
      <w:sz w:val="20"/>
      <w:szCs w:val="26"/>
      <w14:ligatures w14:val="none"/>
    </w:rPr>
  </w:style>
  <w:style w:type="paragraph" w:customStyle="1" w:styleId="0A1DFA01B21A47279834AC8779F61AB7">
    <w:name w:val="0A1DFA01B21A47279834AC8779F61AB7"/>
    <w:rsid w:val="00012798"/>
  </w:style>
  <w:style w:type="paragraph" w:customStyle="1" w:styleId="AD9F851E3BF64FE5BDF12B3790D858E6">
    <w:name w:val="AD9F851E3BF64FE5BDF12B3790D858E6"/>
    <w:rsid w:val="00012798"/>
  </w:style>
  <w:style w:type="paragraph" w:customStyle="1" w:styleId="3DFC5FE910E440E089E0A0FC6FBAE0CC">
    <w:name w:val="3DFC5FE910E440E089E0A0FC6FBAE0CC"/>
    <w:rsid w:val="00012798"/>
  </w:style>
  <w:style w:type="paragraph" w:customStyle="1" w:styleId="3F0D4B76179C4954AD6CEC6E0EDB874F">
    <w:name w:val="3F0D4B76179C4954AD6CEC6E0EDB874F"/>
    <w:rsid w:val="00012798"/>
  </w:style>
  <w:style w:type="paragraph" w:customStyle="1" w:styleId="28D0B3DC42544B18B9B41E598910B323">
    <w:name w:val="28D0B3DC42544B18B9B41E598910B323"/>
    <w:rsid w:val="000127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2.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4.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resume.dotx</Template>
  <TotalTime>54</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Abbad Malik</dc:creator>
  <cp:keywords/>
  <dc:description/>
  <cp:lastModifiedBy>Abbad Malik</cp:lastModifiedBy>
  <cp:revision>13</cp:revision>
  <dcterms:created xsi:type="dcterms:W3CDTF">2024-05-26T06:09:00Z</dcterms:created>
  <dcterms:modified xsi:type="dcterms:W3CDTF">2024-07-09T04:51:00Z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